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Naan Mudhalvan Assignment Details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Name:K.VISHAL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NM ID:</w:t>
      </w:r>
      <w:r>
        <w:rPr>
          <w:sz w:val="32"/>
          <w:szCs w:val="32"/>
        </w:rPr>
        <w:t>B35E2205AA59506AAA54BDCAE9C0AB8C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>Team ID:</w:t>
      </w:r>
      <w:r>
        <w:rPr>
          <w:sz w:val="32"/>
          <w:szCs w:val="32"/>
        </w:rPr>
        <w:t>NM2023T6417</w:t>
      </w:r>
    </w:p>
    <w:p>
      <w:pPr>
        <w:rPr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1(LinkedIn profile)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https://www.linkedin.com/in/vishal-k-8b4120289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2(Facebook Page):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https://m.facebook.com/story.php?story_fbid=pfbid02CxMtAGg8Hq3tAeGe75oYNF2guGTkz9ewR3zBGWgnPy6JupYUqxvknNCzrkisBGd9l&amp;id=61550324975133&amp;mibextid=9R9pXO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3(Blog URL):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https://svcricketclub.blogspot.com/2023/08/cricket-training.html?m=1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4(Blog Post URL):</w:t>
      </w:r>
    </w:p>
    <w:p>
      <w:pPr>
        <w:rPr>
          <w:b/>
          <w:bCs/>
          <w:sz w:val="32"/>
          <w:szCs w:val="32"/>
        </w:rPr>
      </w:pPr>
      <w:r>
        <w:rPr>
          <w:sz w:val="32"/>
          <w:szCs w:val="32"/>
          <w:lang w:val="en-US"/>
        </w:rPr>
        <w:t xml:space="preserve">https://www.canva.com/design/DAFtLv44vFs/mmnBbr5FjIxwInT6fgBNuQ/view?utm_content=DAFtLv44vFs&amp;utm_campaign=share_your_design&amp;utm_medium=link&amp;utm_source=shareyourdesignpanel </w:t>
      </w:r>
      <w:bookmarkStart w:id="0" w:name="_GoBack"/>
      <w:bookmarkEnd w:id="0"/>
    </w:p>
    <w:p/>
    <w:p>
      <w:pPr>
        <w:rPr>
          <w:b/>
          <w:bCs/>
          <w:sz w:val="32"/>
          <w:szCs w:val="32"/>
        </w:rPr>
      </w:pP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7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1</Pages>
  <Words>26</Words>
  <Characters>633</Characters>
  <Lines>20</Lines>
  <Paragraphs>12</Paragraphs>
  <CharactersWithSpaces>648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Siva Saktihvel</dc:creator>
  <cp:lastModifiedBy>vivo user</cp:lastModifiedBy>
  <cp:revision>2</cp:revision>
  <dcterms:created xsi:type="dcterms:W3CDTF">2023-10-28T16:00:00Z</dcterms:created>
  <dcterms:modified xsi:type="dcterms:W3CDTF">2023-10-29T01:39:40Z</dcterms:modified>
</cp:coreProperties>
</file>